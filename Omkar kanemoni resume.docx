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98" w:type="pct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749"/>
        <w:gridCol w:w="10179"/>
      </w:tblGrid>
      <w:tr w:rsidR="002C2CDD" w:rsidRPr="00906BEE" w14:paraId="4FDD763C" w14:textId="77777777" w:rsidTr="00276B5C">
        <w:trPr>
          <w:trHeight w:val="14299"/>
        </w:trPr>
        <w:tc>
          <w:tcPr>
            <w:tcW w:w="749" w:type="dxa"/>
            <w:tcMar>
              <w:top w:w="504" w:type="dxa"/>
              <w:right w:w="720" w:type="dxa"/>
            </w:tcMar>
          </w:tcPr>
          <w:p w14:paraId="415FA020" w14:textId="3C12922A" w:rsidR="00741125" w:rsidRPr="00906BEE" w:rsidRDefault="00647D0A" w:rsidP="00276B5C">
            <w:pPr>
              <w:pStyle w:val="Initials"/>
              <w:ind w:left="0"/>
              <w:jc w:val="left"/>
            </w:pPr>
            <w:r>
              <w:rPr>
                <w:noProof/>
              </w:rPr>
              <w:drawing>
                <wp:inline distT="0" distB="0" distL="0" distR="0" wp14:anchorId="301BA09A" wp14:editId="2F7E388A">
                  <wp:extent cx="18415" cy="18415"/>
                  <wp:effectExtent l="0" t="0" r="381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" cy="1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D127600" wp14:editId="7845C59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EE4CFC0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276B5C">
              <w:t xml:space="preserve">  </w:t>
            </w:r>
            <w:r w:rsidR="00504080">
              <w:t xml:space="preserve">          </w:t>
            </w:r>
            <w:r w:rsidR="00FD712B">
              <w:t xml:space="preserve">     </w:t>
            </w:r>
          </w:p>
        </w:tc>
        <w:tc>
          <w:tcPr>
            <w:tcW w:w="1017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10179" w:type="dxa"/>
              <w:tblInd w:w="7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10179"/>
            </w:tblGrid>
            <w:tr w:rsidR="00C612DA" w:rsidRPr="00906BEE" w14:paraId="03D63CD6" w14:textId="77777777" w:rsidTr="00647D0A">
              <w:trPr>
                <w:trHeight w:hRule="exact" w:val="1777"/>
              </w:trPr>
              <w:tc>
                <w:tcPr>
                  <w:tcW w:w="10179" w:type="dxa"/>
                  <w:vAlign w:val="center"/>
                </w:tcPr>
                <w:p w14:paraId="00DB950E" w14:textId="4F225F08" w:rsidR="00D47185" w:rsidRDefault="00647D0A" w:rsidP="00647D0A">
                  <w:pPr>
                    <w:pStyle w:val="Heading1"/>
                    <w:jc w:val="left"/>
                    <w:outlineLvl w:val="0"/>
                  </w:pPr>
                  <w:r>
                    <w:t xml:space="preserve">                                    </w:t>
                  </w: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91F10A9F902407A88618F959A2EE27A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C441DD">
                        <w:t xml:space="preserve">OMKAR </w:t>
                      </w:r>
                      <w:r w:rsidR="00A17B62">
                        <w:t>KANEMONI</w:t>
                      </w:r>
                    </w:sdtContent>
                  </w:sdt>
                </w:p>
                <w:p w14:paraId="59EA128B" w14:textId="2424105E" w:rsidR="009C56DF" w:rsidRPr="009C56DF" w:rsidRDefault="00647D0A" w:rsidP="00647D0A">
                  <w:pPr>
                    <w:pStyle w:val="Heading1"/>
                    <w:jc w:val="center"/>
                    <w:outlineLvl w:val="0"/>
                  </w:pPr>
                  <w:r>
                    <w:rPr>
                      <w:sz w:val="24"/>
                      <w:szCs w:val="14"/>
                    </w:rPr>
                    <w:t xml:space="preserve">                                              </w:t>
                  </w:r>
                  <w:r w:rsidR="00DE072E">
                    <w:rPr>
                      <w:sz w:val="24"/>
                      <w:szCs w:val="14"/>
                    </w:rPr>
                    <w:t xml:space="preserve">                        </w:t>
                  </w:r>
                  <w:r>
                    <w:rPr>
                      <w:sz w:val="24"/>
                      <w:szCs w:val="14"/>
                    </w:rPr>
                    <w:t xml:space="preserve">  </w:t>
                  </w:r>
                  <w:r w:rsidR="00DE072E">
                    <w:rPr>
                      <w:sz w:val="24"/>
                      <w:szCs w:val="14"/>
                    </w:rPr>
                    <w:t>COMPUTER SCIENCE</w:t>
                  </w:r>
                  <w:r w:rsidR="009C56DF" w:rsidRPr="009C56DF">
                    <w:rPr>
                      <w:sz w:val="24"/>
                      <w:szCs w:val="14"/>
                    </w:rPr>
                    <w:t xml:space="preserve"> ENGINEER</w:t>
                  </w:r>
                </w:p>
              </w:tc>
            </w:tr>
          </w:tbl>
          <w:p w14:paraId="4CE88527" w14:textId="04090597" w:rsidR="002C2CDD" w:rsidRPr="00906BEE" w:rsidRDefault="00276B5C" w:rsidP="007569C1">
            <w:pPr>
              <w:pStyle w:val="Heading3"/>
            </w:pPr>
            <w:r>
              <w:t>CAREER OBJECTIVE</w:t>
            </w:r>
          </w:p>
          <w:p w14:paraId="224EE955" w14:textId="77777777" w:rsidR="00276B5C" w:rsidRDefault="00276B5C" w:rsidP="00276B5C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 goal is to be a part of an organization that provides me an opportunity to utilize my training and skills, while making a significant contribution for the success of the company.</w:t>
            </w:r>
          </w:p>
          <w:p w14:paraId="3F0F88EA" w14:textId="77777777" w:rsidR="002C2CDD" w:rsidRPr="00906BEE" w:rsidRDefault="006B7C6D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A93E0609E284DA3A1EB019EED9C432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2A87FEA3" w14:textId="740F6555" w:rsidR="00A17B62" w:rsidRDefault="00A17B62" w:rsidP="007569C1">
            <w:pPr>
              <w:pStyle w:val="Heading4"/>
              <w:rPr>
                <w:sz w:val="20"/>
                <w:szCs w:val="20"/>
              </w:rPr>
            </w:pPr>
            <w:r w:rsidRPr="00A17B62">
              <w:rPr>
                <w:rFonts w:cs="Arial"/>
                <w:sz w:val="24"/>
                <w:szCs w:val="24"/>
              </w:rPr>
              <w:t xml:space="preserve"> B.TECH(</w:t>
            </w:r>
            <w:r w:rsidR="00B7320D">
              <w:rPr>
                <w:rFonts w:cs="Arial"/>
                <w:sz w:val="24"/>
                <w:szCs w:val="24"/>
              </w:rPr>
              <w:t>CSE</w:t>
            </w:r>
            <w:r w:rsidRPr="00A17B62">
              <w:rPr>
                <w:rFonts w:cs="Arial"/>
                <w:sz w:val="24"/>
                <w:szCs w:val="24"/>
              </w:rPr>
              <w:t>)</w:t>
            </w:r>
            <w:r w:rsidR="002C2CDD" w:rsidRPr="00A17B62">
              <w:rPr>
                <w:sz w:val="20"/>
                <w:szCs w:val="20"/>
              </w:rPr>
              <w:t xml:space="preserve"> </w:t>
            </w:r>
          </w:p>
          <w:p w14:paraId="2AC533F5" w14:textId="02C11AF4" w:rsidR="00276B5C" w:rsidRPr="00276B5C" w:rsidRDefault="00276B5C" w:rsidP="007569C1">
            <w:pPr>
              <w:pStyle w:val="Heading4"/>
              <w:rPr>
                <w:sz w:val="24"/>
                <w:szCs w:val="24"/>
              </w:rPr>
            </w:pPr>
            <w:r w:rsidRPr="00276B5C">
              <w:rPr>
                <w:sz w:val="24"/>
                <w:szCs w:val="24"/>
              </w:rPr>
              <w:t>JNTUH</w:t>
            </w:r>
          </w:p>
          <w:p w14:paraId="52045625" w14:textId="68679340" w:rsidR="002C2CDD" w:rsidRPr="00A17B62" w:rsidRDefault="00A17B62" w:rsidP="007569C1">
            <w:pPr>
              <w:pStyle w:val="Heading4"/>
            </w:pPr>
            <w:r w:rsidRPr="00A17B62">
              <w:rPr>
                <w:rFonts w:cs="Arial"/>
                <w:sz w:val="24"/>
                <w:szCs w:val="24"/>
              </w:rPr>
              <w:t>Jayaprakash Narayan College of Engineering</w:t>
            </w:r>
          </w:p>
          <w:p w14:paraId="0B699AD1" w14:textId="3005E583" w:rsidR="002C2CDD" w:rsidRDefault="00A17B62" w:rsidP="007569C1">
            <w:r>
              <w:t>Year of completion:202</w:t>
            </w:r>
            <w:r w:rsidR="00D708D0">
              <w:t>4</w:t>
            </w:r>
          </w:p>
          <w:p w14:paraId="2F5D3544" w14:textId="116925CE" w:rsidR="00A17B62" w:rsidRDefault="00A17B62" w:rsidP="007569C1">
            <w:r>
              <w:t>Percentage:</w:t>
            </w:r>
            <w:r w:rsidR="00D708D0">
              <w:t>67</w:t>
            </w:r>
            <w:r>
              <w:t>%</w:t>
            </w:r>
          </w:p>
          <w:p w14:paraId="24AFB824" w14:textId="5F22D451" w:rsidR="00A17B62" w:rsidRDefault="00A17B62" w:rsidP="007569C1"/>
          <w:p w14:paraId="56380A41" w14:textId="05C3C2F0" w:rsidR="00276B5C" w:rsidRPr="00276B5C" w:rsidRDefault="00276B5C" w:rsidP="007569C1">
            <w:pPr>
              <w:rPr>
                <w:rFonts w:asciiTheme="majorHAnsi" w:hAnsiTheme="majorHAnsi"/>
              </w:rPr>
            </w:pPr>
            <w:r w:rsidRPr="00276B5C">
              <w:rPr>
                <w:rFonts w:asciiTheme="majorHAnsi" w:hAnsiTheme="majorHAnsi"/>
              </w:rPr>
              <w:t>INTERMEDIATE</w:t>
            </w:r>
          </w:p>
          <w:p w14:paraId="58D86970" w14:textId="77777777" w:rsidR="00A17B62" w:rsidRDefault="00A17B62" w:rsidP="00A17B62">
            <w:pPr>
              <w:rPr>
                <w:rFonts w:asciiTheme="majorHAnsi" w:hAnsiTheme="majorHAnsi" w:cs="Arial"/>
              </w:rPr>
            </w:pPr>
            <w:r w:rsidRPr="00A17B62">
              <w:rPr>
                <w:rFonts w:asciiTheme="majorHAnsi" w:hAnsiTheme="majorHAnsi" w:cs="Arial"/>
              </w:rPr>
              <w:t>STATE BOARD OF INTERMEDIATE EDUCATION</w:t>
            </w:r>
            <w:r>
              <w:rPr>
                <w:rFonts w:asciiTheme="majorHAnsi" w:hAnsiTheme="majorHAnsi" w:cs="Arial"/>
              </w:rPr>
              <w:t xml:space="preserve"> OF TELANGANA</w:t>
            </w:r>
          </w:p>
          <w:p w14:paraId="6D650171" w14:textId="1BB0876A" w:rsidR="002C2CDD" w:rsidRPr="00A17B62" w:rsidRDefault="00A17B62" w:rsidP="00A17B6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  <w:r w:rsidR="00C441DD">
              <w:rPr>
                <w:rFonts w:asciiTheme="majorHAnsi" w:hAnsiTheme="majorHAnsi"/>
              </w:rPr>
              <w:t xml:space="preserve">VAGHDEVI </w:t>
            </w:r>
            <w:r>
              <w:rPr>
                <w:rFonts w:asciiTheme="majorHAnsi" w:hAnsiTheme="majorHAnsi"/>
              </w:rPr>
              <w:t>JUNIOR COLLEGE</w:t>
            </w:r>
          </w:p>
          <w:p w14:paraId="6EC17DFA" w14:textId="6CB1B6CF" w:rsidR="00A17B62" w:rsidRDefault="00A17B62" w:rsidP="00A17B62">
            <w:r>
              <w:t xml:space="preserve"> Year of completion:20</w:t>
            </w:r>
            <w:r w:rsidR="00D708D0">
              <w:t>20</w:t>
            </w:r>
          </w:p>
          <w:p w14:paraId="100AC8B9" w14:textId="546C8E58" w:rsidR="00A17B62" w:rsidRDefault="00A17B62" w:rsidP="00A17B62">
            <w:r>
              <w:t xml:space="preserve"> Percentage:7</w:t>
            </w:r>
            <w:r w:rsidR="00D708D0">
              <w:t>7</w:t>
            </w:r>
            <w:r>
              <w:t>%</w:t>
            </w:r>
          </w:p>
          <w:p w14:paraId="4C2725F1" w14:textId="421A2902" w:rsidR="00A17B62" w:rsidRDefault="00A17B62" w:rsidP="00A17B62"/>
          <w:p w14:paraId="00A417EF" w14:textId="646D13E7" w:rsidR="00276B5C" w:rsidRPr="00276B5C" w:rsidRDefault="00276B5C" w:rsidP="00A17B62">
            <w:pPr>
              <w:rPr>
                <w:rFonts w:asciiTheme="majorHAnsi" w:hAnsiTheme="majorHAnsi"/>
                <w:sz w:val="24"/>
                <w:szCs w:val="24"/>
              </w:rPr>
            </w:pPr>
            <w:r w:rsidRPr="00276B5C">
              <w:rPr>
                <w:rFonts w:asciiTheme="majorHAnsi" w:hAnsiTheme="majorHAnsi"/>
                <w:sz w:val="24"/>
                <w:szCs w:val="24"/>
              </w:rPr>
              <w:t>S.S.C</w:t>
            </w:r>
          </w:p>
          <w:p w14:paraId="6E7B69EF" w14:textId="47A168B9" w:rsidR="00A17B62" w:rsidRDefault="00A17B62" w:rsidP="00A17B62">
            <w:pPr>
              <w:rPr>
                <w:rFonts w:asciiTheme="majorHAnsi" w:hAnsiTheme="majorHAnsi" w:cs="Arial"/>
              </w:rPr>
            </w:pPr>
            <w:r w:rsidRPr="00A17B62">
              <w:rPr>
                <w:rFonts w:asciiTheme="majorHAnsi" w:hAnsiTheme="majorHAnsi" w:cs="Arial"/>
              </w:rPr>
              <w:t xml:space="preserve">BOARD OF </w:t>
            </w:r>
            <w:r>
              <w:rPr>
                <w:rFonts w:asciiTheme="majorHAnsi" w:hAnsiTheme="majorHAnsi" w:cs="Arial"/>
              </w:rPr>
              <w:t>SECONDARY</w:t>
            </w:r>
            <w:r w:rsidRPr="00A17B62">
              <w:rPr>
                <w:rFonts w:asciiTheme="majorHAnsi" w:hAnsiTheme="majorHAnsi" w:cs="Arial"/>
              </w:rPr>
              <w:t xml:space="preserve"> EDUCATION</w:t>
            </w:r>
            <w:r>
              <w:rPr>
                <w:rFonts w:asciiTheme="majorHAnsi" w:hAnsiTheme="majorHAnsi" w:cs="Arial"/>
              </w:rPr>
              <w:t xml:space="preserve"> OF TELANGANA</w:t>
            </w:r>
          </w:p>
          <w:p w14:paraId="68A8211A" w14:textId="15072B03" w:rsidR="00A17B62" w:rsidRPr="00A17B62" w:rsidRDefault="00A17B62" w:rsidP="00A17B62">
            <w:pPr>
              <w:rPr>
                <w:rFonts w:asciiTheme="majorHAnsi" w:hAnsiTheme="majorHAnsi" w:cs="Arial"/>
              </w:rPr>
            </w:pPr>
            <w:r w:rsidRPr="00A17B62">
              <w:rPr>
                <w:rFonts w:asciiTheme="majorHAnsi" w:hAnsiTheme="majorHAnsi" w:cs="Arial"/>
                <w:sz w:val="24"/>
                <w:szCs w:val="24"/>
              </w:rPr>
              <w:t>BODHINI HIGH SCHOOL</w:t>
            </w:r>
          </w:p>
          <w:p w14:paraId="70DD8306" w14:textId="1CA364B0" w:rsidR="00A17B62" w:rsidRDefault="00A17B62" w:rsidP="00A17B62">
            <w:r>
              <w:t>Year of completion:201</w:t>
            </w:r>
            <w:r w:rsidR="00D708D0">
              <w:t>8</w:t>
            </w:r>
          </w:p>
          <w:p w14:paraId="7CF87AD5" w14:textId="2ED805BF" w:rsidR="00A17B62" w:rsidRDefault="00A17B62" w:rsidP="00A17B62">
            <w:r>
              <w:t xml:space="preserve"> Percentage:</w:t>
            </w:r>
            <w:r w:rsidR="00D708D0">
              <w:t>83</w:t>
            </w:r>
            <w:r>
              <w:t>%</w:t>
            </w:r>
          </w:p>
          <w:p w14:paraId="524583C8" w14:textId="4014BFC5" w:rsidR="00741125" w:rsidRPr="00906BEE" w:rsidRDefault="00741125" w:rsidP="00741125"/>
        </w:tc>
      </w:tr>
    </w:tbl>
    <w:p w14:paraId="7E0DA8D2" w14:textId="4DA43DF2" w:rsidR="00C62C50" w:rsidRDefault="00C62C50" w:rsidP="00E22E87">
      <w:pPr>
        <w:pStyle w:val="NoSpacing"/>
      </w:pPr>
    </w:p>
    <w:p w14:paraId="30E953A4" w14:textId="023A958C" w:rsidR="00276B5C" w:rsidRDefault="00276B5C" w:rsidP="00E22E87">
      <w:pPr>
        <w:pStyle w:val="NoSpacing"/>
      </w:pPr>
    </w:p>
    <w:p w14:paraId="01712179" w14:textId="77777777" w:rsidR="00276B5C" w:rsidRPr="00906BEE" w:rsidRDefault="00276B5C" w:rsidP="00276B5C">
      <w:pPr>
        <w:pStyle w:val="Heading3"/>
      </w:pPr>
      <w:r>
        <w:t>ACHIEVEMENTS</w:t>
      </w:r>
    </w:p>
    <w:p w14:paraId="46122729" w14:textId="262EA382" w:rsidR="00276B5C" w:rsidRPr="00D47185" w:rsidRDefault="00276B5C" w:rsidP="00C441DD">
      <w:pPr>
        <w:pStyle w:val="ListParagraph"/>
        <w:numPr>
          <w:ilvl w:val="0"/>
          <w:numId w:val="11"/>
        </w:numPr>
        <w:tabs>
          <w:tab w:val="left" w:pos="5735"/>
        </w:tabs>
        <w:spacing w:after="160"/>
        <w:rPr>
          <w:rFonts w:cs="Arial"/>
          <w:sz w:val="24"/>
          <w:szCs w:val="24"/>
        </w:rPr>
      </w:pPr>
      <w:r w:rsidRPr="00D47185">
        <w:rPr>
          <w:rFonts w:cs="Arial"/>
          <w:sz w:val="24"/>
          <w:szCs w:val="24"/>
        </w:rPr>
        <w:t xml:space="preserve">Trained in Cisco </w:t>
      </w:r>
      <w:r w:rsidR="00C441DD">
        <w:rPr>
          <w:rFonts w:cs="Arial"/>
          <w:sz w:val="24"/>
          <w:szCs w:val="24"/>
        </w:rPr>
        <w:t>Network Academy</w:t>
      </w:r>
      <w:r w:rsidRPr="00D47185">
        <w:rPr>
          <w:rFonts w:cs="Arial"/>
          <w:sz w:val="24"/>
          <w:szCs w:val="24"/>
        </w:rPr>
        <w:t xml:space="preserve"> modules.</w:t>
      </w:r>
    </w:p>
    <w:p w14:paraId="41752743" w14:textId="77777777" w:rsidR="00276B5C" w:rsidRPr="00D47185" w:rsidRDefault="00276B5C" w:rsidP="00276B5C">
      <w:pPr>
        <w:pStyle w:val="ListParagraph"/>
        <w:numPr>
          <w:ilvl w:val="0"/>
          <w:numId w:val="11"/>
        </w:numPr>
        <w:tabs>
          <w:tab w:val="left" w:pos="5735"/>
        </w:tabs>
        <w:spacing w:after="160"/>
        <w:rPr>
          <w:rFonts w:cs="Arial"/>
          <w:sz w:val="24"/>
          <w:szCs w:val="24"/>
        </w:rPr>
      </w:pPr>
      <w:r w:rsidRPr="00D47185">
        <w:rPr>
          <w:rFonts w:cs="Arial"/>
          <w:sz w:val="24"/>
          <w:szCs w:val="24"/>
        </w:rPr>
        <w:t>Trained in C language course in NIIT Mahabubnagar.</w:t>
      </w:r>
    </w:p>
    <w:p w14:paraId="52D27717" w14:textId="43D88C5B" w:rsidR="00276B5C" w:rsidRPr="00906BEE" w:rsidRDefault="005364A0" w:rsidP="00276B5C">
      <w:pPr>
        <w:pStyle w:val="Heading3"/>
      </w:pPr>
      <w:r>
        <w:t>TECHNICAL SKILLS</w:t>
      </w:r>
    </w:p>
    <w:p w14:paraId="1DCE7EC4" w14:textId="77777777" w:rsidR="00C441DD" w:rsidRDefault="005364A0" w:rsidP="005364A0">
      <w:pPr>
        <w:pStyle w:val="ListParagraph"/>
        <w:numPr>
          <w:ilvl w:val="0"/>
          <w:numId w:val="12"/>
        </w:numPr>
        <w:tabs>
          <w:tab w:val="left" w:pos="5735"/>
        </w:tabs>
        <w:spacing w:after="160"/>
        <w:rPr>
          <w:rFonts w:cs="Arial"/>
          <w:sz w:val="24"/>
          <w:szCs w:val="24"/>
        </w:rPr>
      </w:pPr>
      <w:r w:rsidRPr="005364A0">
        <w:rPr>
          <w:rFonts w:cs="Arial"/>
          <w:sz w:val="24"/>
          <w:szCs w:val="24"/>
        </w:rPr>
        <w:t xml:space="preserve">C     </w:t>
      </w:r>
    </w:p>
    <w:p w14:paraId="3F8500CE" w14:textId="6CE45605" w:rsidR="005364A0" w:rsidRPr="005364A0" w:rsidRDefault="00C441DD" w:rsidP="005364A0">
      <w:pPr>
        <w:pStyle w:val="ListParagraph"/>
        <w:numPr>
          <w:ilvl w:val="0"/>
          <w:numId w:val="12"/>
        </w:numPr>
        <w:tabs>
          <w:tab w:val="left" w:pos="5735"/>
        </w:tabs>
        <w:spacing w:after="1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JAVA</w:t>
      </w:r>
      <w:r w:rsidR="005364A0" w:rsidRPr="005364A0">
        <w:rPr>
          <w:rFonts w:cs="Arial"/>
          <w:sz w:val="24"/>
          <w:szCs w:val="24"/>
        </w:rPr>
        <w:t xml:space="preserve">                                        </w:t>
      </w:r>
    </w:p>
    <w:p w14:paraId="094C84EF" w14:textId="77777777" w:rsidR="005364A0" w:rsidRPr="005364A0" w:rsidRDefault="005364A0" w:rsidP="005364A0">
      <w:pPr>
        <w:pStyle w:val="ListParagraph"/>
        <w:numPr>
          <w:ilvl w:val="0"/>
          <w:numId w:val="12"/>
        </w:numPr>
        <w:tabs>
          <w:tab w:val="left" w:pos="5735"/>
        </w:tabs>
        <w:spacing w:after="160"/>
        <w:rPr>
          <w:rFonts w:cs="Arial"/>
          <w:sz w:val="24"/>
          <w:szCs w:val="24"/>
        </w:rPr>
      </w:pPr>
      <w:r w:rsidRPr="005364A0">
        <w:rPr>
          <w:rFonts w:cs="Arial"/>
          <w:sz w:val="24"/>
          <w:szCs w:val="24"/>
        </w:rPr>
        <w:t xml:space="preserve">MS OFFICE                             </w:t>
      </w:r>
    </w:p>
    <w:p w14:paraId="7624C40C" w14:textId="4DF4CA8B" w:rsidR="00897AA1" w:rsidRPr="00C441DD" w:rsidRDefault="00897AA1" w:rsidP="00C441DD">
      <w:pPr>
        <w:pStyle w:val="ListParagraph"/>
        <w:tabs>
          <w:tab w:val="left" w:pos="5735"/>
        </w:tabs>
        <w:spacing w:after="160"/>
        <w:rPr>
          <w:rFonts w:cs="Arial"/>
          <w:sz w:val="24"/>
          <w:szCs w:val="24"/>
        </w:rPr>
      </w:pPr>
    </w:p>
    <w:p w14:paraId="0C82B3F8" w14:textId="49A3CED4" w:rsidR="005364A0" w:rsidRPr="00906BEE" w:rsidRDefault="005364A0" w:rsidP="005364A0">
      <w:pPr>
        <w:pStyle w:val="Heading3"/>
      </w:pPr>
      <w:r>
        <w:t>EXTRA</w:t>
      </w:r>
      <w:r>
        <w:rPr>
          <w:rFonts w:ascii="Arial" w:hAnsi="Arial" w:cs="Arial"/>
          <w:b/>
          <w:bCs/>
          <w:sz w:val="28"/>
          <w:szCs w:val="28"/>
        </w:rPr>
        <w:t>-CURRICURAL ACTIVITIES</w:t>
      </w:r>
    </w:p>
    <w:p w14:paraId="7510EBF9" w14:textId="26D2C9AC" w:rsidR="005364A0" w:rsidRPr="005364A0" w:rsidRDefault="005364A0" w:rsidP="005364A0">
      <w:pPr>
        <w:pStyle w:val="ListParagraph"/>
        <w:numPr>
          <w:ilvl w:val="0"/>
          <w:numId w:val="11"/>
        </w:numPr>
        <w:tabs>
          <w:tab w:val="left" w:pos="5735"/>
        </w:tabs>
        <w:spacing w:after="160"/>
        <w:rPr>
          <w:rFonts w:cs="Arial"/>
          <w:b/>
          <w:bCs/>
          <w:sz w:val="28"/>
          <w:szCs w:val="28"/>
        </w:rPr>
      </w:pPr>
      <w:r>
        <w:rPr>
          <w:rFonts w:cs="Arial"/>
          <w:sz w:val="24"/>
          <w:szCs w:val="24"/>
        </w:rPr>
        <w:t>P</w:t>
      </w:r>
      <w:r w:rsidRPr="005364A0">
        <w:rPr>
          <w:rFonts w:cs="Arial"/>
          <w:sz w:val="24"/>
          <w:szCs w:val="24"/>
        </w:rPr>
        <w:t>articipated in UNNAT BHARATH ABHIYAAN.</w:t>
      </w:r>
    </w:p>
    <w:p w14:paraId="2CF4A342" w14:textId="2AD09D3A" w:rsidR="00276B5C" w:rsidRDefault="00C441DD" w:rsidP="00276B5C">
      <w:pPr>
        <w:pStyle w:val="ListParagraph"/>
        <w:numPr>
          <w:ilvl w:val="0"/>
          <w:numId w:val="11"/>
        </w:numPr>
        <w:tabs>
          <w:tab w:val="left" w:pos="5735"/>
        </w:tabs>
        <w:spacing w:after="160"/>
        <w:rPr>
          <w:rFonts w:cs="Arial"/>
          <w:sz w:val="24"/>
          <w:szCs w:val="24"/>
        </w:rPr>
      </w:pPr>
      <w:r w:rsidRPr="00C441DD">
        <w:rPr>
          <w:rFonts w:cs="Arial"/>
          <w:sz w:val="24"/>
          <w:szCs w:val="24"/>
        </w:rPr>
        <w:t xml:space="preserve">Participated in Inter school level Editing </w:t>
      </w:r>
    </w:p>
    <w:p w14:paraId="202C7B56" w14:textId="59D19756" w:rsidR="00C441DD" w:rsidRDefault="00C441DD" w:rsidP="00C441DD">
      <w:pPr>
        <w:tabs>
          <w:tab w:val="left" w:pos="5735"/>
        </w:tabs>
        <w:spacing w:after="160"/>
        <w:rPr>
          <w:rFonts w:cs="Arial"/>
          <w:sz w:val="24"/>
          <w:szCs w:val="24"/>
        </w:rPr>
      </w:pPr>
    </w:p>
    <w:p w14:paraId="58A7A7BD" w14:textId="32DAF446" w:rsidR="00C441DD" w:rsidRDefault="00C441DD" w:rsidP="00C441DD">
      <w:pPr>
        <w:tabs>
          <w:tab w:val="left" w:pos="5735"/>
        </w:tabs>
        <w:spacing w:after="160"/>
        <w:rPr>
          <w:rFonts w:cs="Arial"/>
          <w:sz w:val="24"/>
          <w:szCs w:val="24"/>
        </w:rPr>
      </w:pPr>
    </w:p>
    <w:p w14:paraId="06E01664" w14:textId="77777777" w:rsidR="00C441DD" w:rsidRPr="00906BEE" w:rsidRDefault="00C441DD" w:rsidP="00C441DD">
      <w:pPr>
        <w:pStyle w:val="Heading3"/>
      </w:pPr>
      <w:r>
        <w:t>PROFESSIONAL SKILLS</w:t>
      </w:r>
    </w:p>
    <w:p w14:paraId="5DC7BEF6" w14:textId="77777777" w:rsidR="00C441DD" w:rsidRPr="00FD712B" w:rsidRDefault="00C441DD" w:rsidP="00C441DD">
      <w:pPr>
        <w:pStyle w:val="ListParagraph"/>
        <w:numPr>
          <w:ilvl w:val="0"/>
          <w:numId w:val="11"/>
        </w:numPr>
        <w:tabs>
          <w:tab w:val="left" w:pos="5735"/>
        </w:tabs>
        <w:spacing w:after="160"/>
        <w:rPr>
          <w:rFonts w:cs="Arial"/>
          <w:b/>
          <w:bCs/>
          <w:sz w:val="24"/>
          <w:szCs w:val="24"/>
        </w:rPr>
      </w:pPr>
      <w:r w:rsidRPr="00FD712B">
        <w:rPr>
          <w:rFonts w:cs="Arial"/>
          <w:sz w:val="24"/>
          <w:szCs w:val="24"/>
        </w:rPr>
        <w:t xml:space="preserve">  Leadership.</w:t>
      </w:r>
    </w:p>
    <w:p w14:paraId="52F5CBE4" w14:textId="77777777" w:rsidR="00C441DD" w:rsidRPr="00FD712B" w:rsidRDefault="00C441DD" w:rsidP="00C441DD">
      <w:pPr>
        <w:pStyle w:val="ListParagraph"/>
        <w:numPr>
          <w:ilvl w:val="0"/>
          <w:numId w:val="11"/>
        </w:numPr>
        <w:tabs>
          <w:tab w:val="left" w:pos="5735"/>
        </w:tabs>
        <w:spacing w:after="160"/>
        <w:rPr>
          <w:rFonts w:cs="Arial"/>
          <w:b/>
          <w:bCs/>
          <w:sz w:val="24"/>
          <w:szCs w:val="24"/>
        </w:rPr>
      </w:pPr>
      <w:r w:rsidRPr="00FD712B">
        <w:rPr>
          <w:rFonts w:cs="Arial"/>
          <w:sz w:val="24"/>
          <w:szCs w:val="24"/>
        </w:rPr>
        <w:t>Good communication.</w:t>
      </w:r>
    </w:p>
    <w:p w14:paraId="3A9BD294" w14:textId="77777777" w:rsidR="00C441DD" w:rsidRPr="00FD712B" w:rsidRDefault="00C441DD" w:rsidP="00C441DD">
      <w:pPr>
        <w:pStyle w:val="ListParagraph"/>
        <w:numPr>
          <w:ilvl w:val="0"/>
          <w:numId w:val="11"/>
        </w:numPr>
        <w:tabs>
          <w:tab w:val="left" w:pos="5735"/>
        </w:tabs>
        <w:spacing w:after="160"/>
        <w:rPr>
          <w:rFonts w:cs="Arial"/>
          <w:b/>
          <w:bCs/>
          <w:sz w:val="24"/>
          <w:szCs w:val="24"/>
        </w:rPr>
      </w:pPr>
      <w:r w:rsidRPr="00FD712B">
        <w:rPr>
          <w:rFonts w:cs="Arial"/>
          <w:sz w:val="24"/>
          <w:szCs w:val="24"/>
        </w:rPr>
        <w:t>Time management.</w:t>
      </w:r>
    </w:p>
    <w:p w14:paraId="06EA4F10" w14:textId="77777777" w:rsidR="00C441DD" w:rsidRPr="00FD712B" w:rsidRDefault="00C441DD" w:rsidP="00C441DD">
      <w:pPr>
        <w:pStyle w:val="ListParagraph"/>
        <w:numPr>
          <w:ilvl w:val="0"/>
          <w:numId w:val="11"/>
        </w:numPr>
        <w:tabs>
          <w:tab w:val="left" w:pos="5735"/>
        </w:tabs>
        <w:spacing w:after="160"/>
        <w:rPr>
          <w:rFonts w:cs="Arial"/>
          <w:b/>
          <w:bCs/>
          <w:sz w:val="24"/>
          <w:szCs w:val="24"/>
        </w:rPr>
      </w:pPr>
      <w:r w:rsidRPr="00FD712B">
        <w:rPr>
          <w:rFonts w:cs="Arial"/>
          <w:sz w:val="24"/>
          <w:szCs w:val="24"/>
        </w:rPr>
        <w:t>Decision making.</w:t>
      </w:r>
    </w:p>
    <w:p w14:paraId="65E7BD60" w14:textId="77777777" w:rsidR="00C441DD" w:rsidRPr="00FD712B" w:rsidRDefault="00C441DD" w:rsidP="00C441DD">
      <w:pPr>
        <w:pStyle w:val="ListParagraph"/>
        <w:numPr>
          <w:ilvl w:val="0"/>
          <w:numId w:val="11"/>
        </w:numPr>
        <w:tabs>
          <w:tab w:val="left" w:pos="5735"/>
        </w:tabs>
        <w:spacing w:after="160"/>
        <w:rPr>
          <w:rFonts w:cs="Arial"/>
          <w:b/>
          <w:bCs/>
          <w:sz w:val="24"/>
          <w:szCs w:val="24"/>
        </w:rPr>
      </w:pPr>
      <w:r w:rsidRPr="00FD712B">
        <w:rPr>
          <w:rFonts w:cs="Arial"/>
          <w:sz w:val="24"/>
          <w:szCs w:val="24"/>
        </w:rPr>
        <w:t>Adaptability.</w:t>
      </w:r>
    </w:p>
    <w:p w14:paraId="14D9E983" w14:textId="77777777" w:rsidR="00C441DD" w:rsidRPr="00C441DD" w:rsidRDefault="00C441DD" w:rsidP="00C441DD">
      <w:pPr>
        <w:tabs>
          <w:tab w:val="left" w:pos="5735"/>
        </w:tabs>
        <w:spacing w:after="160"/>
        <w:rPr>
          <w:rFonts w:cs="Arial"/>
          <w:sz w:val="24"/>
          <w:szCs w:val="24"/>
        </w:rPr>
      </w:pPr>
    </w:p>
    <w:tbl>
      <w:tblPr>
        <w:tblpPr w:leftFromText="180" w:rightFromText="180" w:vertAnchor="page" w:horzAnchor="margin" w:tblpY="433"/>
        <w:tblW w:w="513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6"/>
      </w:tblGrid>
      <w:tr w:rsidR="005364A0" w:rsidRPr="00906BEE" w14:paraId="709E03FD" w14:textId="77777777" w:rsidTr="005364A0">
        <w:tc>
          <w:tcPr>
            <w:tcW w:w="10796" w:type="dxa"/>
            <w:tcMar>
              <w:top w:w="504" w:type="dxa"/>
              <w:left w:w="0" w:type="dxa"/>
            </w:tcMar>
          </w:tcPr>
          <w:p w14:paraId="13B6A068" w14:textId="3DE09403" w:rsidR="00FD712B" w:rsidRPr="00906BEE" w:rsidRDefault="00FD712B" w:rsidP="00FD712B">
            <w:pPr>
              <w:pStyle w:val="Heading3"/>
            </w:pPr>
            <w:r>
              <w:lastRenderedPageBreak/>
              <w:t>HOBBIES</w:t>
            </w:r>
          </w:p>
          <w:p w14:paraId="1F0600EC" w14:textId="51A818C3" w:rsidR="00FD712B" w:rsidRPr="00FD712B" w:rsidRDefault="00C441DD" w:rsidP="00FD712B">
            <w:pPr>
              <w:pStyle w:val="ListParagraph"/>
              <w:numPr>
                <w:ilvl w:val="0"/>
                <w:numId w:val="11"/>
              </w:numPr>
              <w:tabs>
                <w:tab w:val="left" w:pos="5735"/>
              </w:tabs>
              <w:spacing w:after="1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Editing</w:t>
            </w:r>
            <w:r w:rsidR="00FD712B">
              <w:rPr>
                <w:rFonts w:cs="Arial"/>
                <w:sz w:val="24"/>
                <w:szCs w:val="24"/>
              </w:rPr>
              <w:t>.</w:t>
            </w:r>
          </w:p>
          <w:p w14:paraId="36C737DB" w14:textId="4836AFC4" w:rsidR="00FD712B" w:rsidRPr="00FD712B" w:rsidRDefault="00FD712B" w:rsidP="00FD712B">
            <w:pPr>
              <w:pStyle w:val="ListParagraph"/>
              <w:numPr>
                <w:ilvl w:val="0"/>
                <w:numId w:val="11"/>
              </w:numPr>
              <w:tabs>
                <w:tab w:val="left" w:pos="5735"/>
              </w:tabs>
              <w:spacing w:after="160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Painting</w:t>
            </w:r>
            <w:r w:rsidR="00C30E42">
              <w:rPr>
                <w:rFonts w:cs="Arial"/>
                <w:sz w:val="24"/>
                <w:szCs w:val="24"/>
              </w:rPr>
              <w:t>.</w:t>
            </w:r>
          </w:p>
          <w:p w14:paraId="65B79DF0" w14:textId="149244EA" w:rsidR="00FD712B" w:rsidRPr="00C30E42" w:rsidRDefault="00FD712B" w:rsidP="00FD712B">
            <w:pPr>
              <w:pStyle w:val="ListParagraph"/>
              <w:numPr>
                <w:ilvl w:val="0"/>
                <w:numId w:val="11"/>
              </w:numPr>
              <w:tabs>
                <w:tab w:val="left" w:pos="5735"/>
              </w:tabs>
              <w:spacing w:after="160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Reading journals</w:t>
            </w:r>
            <w:r w:rsidR="00C30E42">
              <w:rPr>
                <w:rFonts w:cs="Arial"/>
                <w:sz w:val="24"/>
                <w:szCs w:val="24"/>
              </w:rPr>
              <w:t>.</w:t>
            </w:r>
          </w:p>
          <w:p w14:paraId="4A6A87FE" w14:textId="6050EC54" w:rsidR="00C30E42" w:rsidRDefault="00C30E42" w:rsidP="00C30E42">
            <w:pPr>
              <w:tabs>
                <w:tab w:val="left" w:pos="5735"/>
              </w:tabs>
              <w:spacing w:after="160"/>
              <w:rPr>
                <w:rFonts w:cs="Arial"/>
                <w:b/>
                <w:bCs/>
                <w:sz w:val="24"/>
                <w:szCs w:val="24"/>
              </w:rPr>
            </w:pPr>
          </w:p>
          <w:p w14:paraId="2C9AC6C6" w14:textId="1A65B167" w:rsidR="00C30E42" w:rsidRPr="00906BEE" w:rsidRDefault="00C30E42" w:rsidP="00C30E42">
            <w:pPr>
              <w:pStyle w:val="Heading3"/>
            </w:pPr>
            <w:r>
              <w:t>STRENGTHS</w:t>
            </w:r>
          </w:p>
          <w:p w14:paraId="1E9474BF" w14:textId="77777777" w:rsidR="00C30E42" w:rsidRPr="00C30E42" w:rsidRDefault="00C30E42" w:rsidP="00C30E42">
            <w:pPr>
              <w:pStyle w:val="ListParagraph"/>
              <w:numPr>
                <w:ilvl w:val="0"/>
                <w:numId w:val="14"/>
              </w:numPr>
              <w:tabs>
                <w:tab w:val="left" w:pos="5735"/>
              </w:tabs>
              <w:spacing w:after="160"/>
              <w:rPr>
                <w:rFonts w:cs="Arial"/>
                <w:b/>
                <w:bCs/>
                <w:sz w:val="24"/>
                <w:szCs w:val="24"/>
              </w:rPr>
            </w:pPr>
            <w:r w:rsidRPr="00C30E42">
              <w:rPr>
                <w:rFonts w:cs="Arial"/>
                <w:sz w:val="24"/>
                <w:szCs w:val="24"/>
              </w:rPr>
              <w:t>Dedication.</w:t>
            </w:r>
          </w:p>
          <w:p w14:paraId="404F779D" w14:textId="77777777" w:rsidR="00C30E42" w:rsidRPr="00C30E42" w:rsidRDefault="00C30E42" w:rsidP="00C30E42">
            <w:pPr>
              <w:pStyle w:val="ListParagraph"/>
              <w:numPr>
                <w:ilvl w:val="0"/>
                <w:numId w:val="14"/>
              </w:numPr>
              <w:tabs>
                <w:tab w:val="left" w:pos="5735"/>
              </w:tabs>
              <w:spacing w:after="160"/>
              <w:rPr>
                <w:rFonts w:cs="Arial"/>
                <w:b/>
                <w:bCs/>
                <w:sz w:val="24"/>
                <w:szCs w:val="24"/>
              </w:rPr>
            </w:pPr>
            <w:r w:rsidRPr="00C30E42">
              <w:rPr>
                <w:rFonts w:cs="Arial"/>
                <w:sz w:val="24"/>
                <w:szCs w:val="24"/>
              </w:rPr>
              <w:t>Patience.</w:t>
            </w:r>
          </w:p>
          <w:p w14:paraId="43AC8CAA" w14:textId="77777777" w:rsidR="00C30E42" w:rsidRPr="00C30E42" w:rsidRDefault="00C30E42" w:rsidP="00C30E42">
            <w:pPr>
              <w:pStyle w:val="ListParagraph"/>
              <w:numPr>
                <w:ilvl w:val="0"/>
                <w:numId w:val="14"/>
              </w:numPr>
              <w:tabs>
                <w:tab w:val="left" w:pos="5735"/>
              </w:tabs>
              <w:spacing w:after="160"/>
              <w:rPr>
                <w:rFonts w:cs="Arial"/>
                <w:b/>
                <w:bCs/>
                <w:sz w:val="24"/>
                <w:szCs w:val="24"/>
              </w:rPr>
            </w:pPr>
            <w:r w:rsidRPr="00C30E42">
              <w:rPr>
                <w:rFonts w:cs="Arial"/>
                <w:sz w:val="24"/>
                <w:szCs w:val="24"/>
              </w:rPr>
              <w:t>Respectfulness.</w:t>
            </w:r>
          </w:p>
          <w:p w14:paraId="4D9D2C4D" w14:textId="77777777" w:rsidR="00C30E42" w:rsidRPr="00C30E42" w:rsidRDefault="00C30E42" w:rsidP="00C30E42">
            <w:pPr>
              <w:pStyle w:val="ListParagraph"/>
              <w:numPr>
                <w:ilvl w:val="0"/>
                <w:numId w:val="14"/>
              </w:numPr>
              <w:tabs>
                <w:tab w:val="left" w:pos="5735"/>
              </w:tabs>
              <w:spacing w:after="160"/>
              <w:rPr>
                <w:rFonts w:cs="Arial"/>
                <w:b/>
                <w:bCs/>
                <w:sz w:val="24"/>
                <w:szCs w:val="24"/>
              </w:rPr>
            </w:pPr>
            <w:r w:rsidRPr="00C30E42">
              <w:rPr>
                <w:rFonts w:cs="Arial"/>
                <w:sz w:val="24"/>
                <w:szCs w:val="24"/>
              </w:rPr>
              <w:t>Social person.</w:t>
            </w:r>
          </w:p>
          <w:p w14:paraId="21B957F2" w14:textId="77777777" w:rsidR="00C30E42" w:rsidRPr="00C30E42" w:rsidRDefault="00C30E42" w:rsidP="00C30E42">
            <w:pPr>
              <w:pStyle w:val="ListParagraph"/>
              <w:numPr>
                <w:ilvl w:val="0"/>
                <w:numId w:val="14"/>
              </w:numPr>
              <w:tabs>
                <w:tab w:val="left" w:pos="5735"/>
              </w:tabs>
              <w:spacing w:after="160"/>
              <w:rPr>
                <w:rFonts w:cs="Arial"/>
                <w:sz w:val="24"/>
                <w:szCs w:val="24"/>
              </w:rPr>
            </w:pPr>
            <w:r w:rsidRPr="00C30E42">
              <w:rPr>
                <w:rFonts w:cs="Arial"/>
                <w:sz w:val="24"/>
                <w:szCs w:val="24"/>
              </w:rPr>
              <w:t>Adaptability.</w:t>
            </w:r>
          </w:p>
          <w:p w14:paraId="1B873220" w14:textId="77777777" w:rsidR="00C30E42" w:rsidRPr="00C30E42" w:rsidRDefault="00C30E42" w:rsidP="00C30E42">
            <w:pPr>
              <w:tabs>
                <w:tab w:val="left" w:pos="5735"/>
              </w:tabs>
              <w:spacing w:after="160"/>
              <w:rPr>
                <w:rFonts w:cs="Arial"/>
                <w:b/>
                <w:bCs/>
                <w:sz w:val="24"/>
                <w:szCs w:val="24"/>
              </w:rPr>
            </w:pPr>
          </w:p>
          <w:p w14:paraId="60531966" w14:textId="657F4566" w:rsidR="00C30E42" w:rsidRPr="00906BEE" w:rsidRDefault="00C30E42" w:rsidP="00C30E42">
            <w:pPr>
              <w:pStyle w:val="Heading3"/>
            </w:pPr>
            <w:r>
              <w:t>PERSONAL ACTIVITIES</w:t>
            </w:r>
          </w:p>
          <w:p w14:paraId="65BE41F5" w14:textId="4EF54046" w:rsidR="00C30E42" w:rsidRPr="00C30E42" w:rsidRDefault="00C30E42" w:rsidP="00C30E42">
            <w:pPr>
              <w:tabs>
                <w:tab w:val="left" w:pos="5735"/>
              </w:tabs>
              <w:ind w:left="72"/>
              <w:rPr>
                <w:rFonts w:cs="Arial"/>
                <w:sz w:val="28"/>
                <w:szCs w:val="28"/>
              </w:rPr>
            </w:pPr>
            <w:r w:rsidRPr="00C30E42">
              <w:rPr>
                <w:rFonts w:cs="Arial"/>
                <w:sz w:val="28"/>
                <w:szCs w:val="28"/>
              </w:rPr>
              <w:t>Father’s Name: Kanemoni Venkatesh.</w:t>
            </w:r>
          </w:p>
          <w:p w14:paraId="2333D4A8" w14:textId="19099D70" w:rsidR="00C30E42" w:rsidRPr="00C30E42" w:rsidRDefault="00C30E42" w:rsidP="00C30E42">
            <w:pPr>
              <w:tabs>
                <w:tab w:val="left" w:pos="5735"/>
              </w:tabs>
              <w:ind w:left="72"/>
              <w:rPr>
                <w:rFonts w:cs="Arial"/>
                <w:sz w:val="28"/>
                <w:szCs w:val="28"/>
              </w:rPr>
            </w:pPr>
            <w:r w:rsidRPr="00C30E42">
              <w:rPr>
                <w:rFonts w:cs="Arial"/>
                <w:sz w:val="28"/>
                <w:szCs w:val="28"/>
              </w:rPr>
              <w:t>Date of Birth: 1</w:t>
            </w:r>
            <w:r w:rsidR="00C441DD">
              <w:rPr>
                <w:rFonts w:cs="Arial"/>
                <w:sz w:val="28"/>
                <w:szCs w:val="28"/>
              </w:rPr>
              <w:t>8</w:t>
            </w:r>
            <w:r w:rsidRPr="00C30E42">
              <w:rPr>
                <w:rFonts w:cs="Arial"/>
                <w:sz w:val="28"/>
                <w:szCs w:val="28"/>
              </w:rPr>
              <w:t>-</w:t>
            </w:r>
            <w:r w:rsidR="00C441DD">
              <w:rPr>
                <w:rFonts w:cs="Arial"/>
                <w:sz w:val="28"/>
                <w:szCs w:val="28"/>
              </w:rPr>
              <w:t>11</w:t>
            </w:r>
            <w:r w:rsidRPr="00C30E42">
              <w:rPr>
                <w:rFonts w:cs="Arial"/>
                <w:sz w:val="28"/>
                <w:szCs w:val="28"/>
              </w:rPr>
              <w:t>-20</w:t>
            </w:r>
            <w:r w:rsidR="00C441DD">
              <w:rPr>
                <w:rFonts w:cs="Arial"/>
                <w:sz w:val="28"/>
                <w:szCs w:val="28"/>
              </w:rPr>
              <w:t>02</w:t>
            </w:r>
            <w:r w:rsidRPr="00C30E42">
              <w:rPr>
                <w:rFonts w:cs="Arial"/>
                <w:sz w:val="28"/>
                <w:szCs w:val="28"/>
              </w:rPr>
              <w:t>.</w:t>
            </w:r>
          </w:p>
          <w:p w14:paraId="1671E808" w14:textId="77777777" w:rsidR="00C30E42" w:rsidRPr="00C30E42" w:rsidRDefault="00C30E42" w:rsidP="00C30E42">
            <w:pPr>
              <w:tabs>
                <w:tab w:val="left" w:pos="5735"/>
              </w:tabs>
              <w:ind w:left="72"/>
              <w:rPr>
                <w:rFonts w:cs="Arial"/>
                <w:sz w:val="28"/>
                <w:szCs w:val="28"/>
              </w:rPr>
            </w:pPr>
            <w:r w:rsidRPr="00C30E42">
              <w:rPr>
                <w:rFonts w:cs="Arial"/>
                <w:sz w:val="28"/>
                <w:szCs w:val="28"/>
              </w:rPr>
              <w:t>Nationality: INDIAN.</w:t>
            </w:r>
          </w:p>
          <w:p w14:paraId="2ADF3AD2" w14:textId="6E4D8052" w:rsidR="00C30E42" w:rsidRPr="00C30E42" w:rsidRDefault="00C30E42" w:rsidP="00C30E42">
            <w:pPr>
              <w:tabs>
                <w:tab w:val="left" w:pos="5735"/>
              </w:tabs>
              <w:ind w:left="72"/>
              <w:rPr>
                <w:rFonts w:cs="Arial"/>
                <w:sz w:val="28"/>
                <w:szCs w:val="28"/>
              </w:rPr>
            </w:pPr>
            <w:r w:rsidRPr="00C30E42">
              <w:rPr>
                <w:rFonts w:cs="Arial"/>
                <w:sz w:val="28"/>
                <w:szCs w:val="28"/>
              </w:rPr>
              <w:t>Languages known: English, Hindi, Telugu.</w:t>
            </w:r>
          </w:p>
          <w:p w14:paraId="69AB6DBE" w14:textId="21F8005B" w:rsidR="005364A0" w:rsidRPr="00C30E42" w:rsidRDefault="005364A0" w:rsidP="00C30E42">
            <w:pPr>
              <w:pStyle w:val="ListParagraph"/>
              <w:tabs>
                <w:tab w:val="left" w:pos="5735"/>
              </w:tabs>
              <w:spacing w:after="160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</w:tbl>
    <w:p w14:paraId="1C87BC9B" w14:textId="4DAD5CF8" w:rsidR="00276B5C" w:rsidRDefault="00C30E42" w:rsidP="00C30E42">
      <w:pPr>
        <w:pStyle w:val="NoSpacing"/>
        <w:rPr>
          <w:rFonts w:asciiTheme="majorHAnsi" w:hAnsiTheme="majorHAnsi"/>
          <w:sz w:val="28"/>
          <w:szCs w:val="28"/>
        </w:rPr>
      </w:pPr>
      <w:r w:rsidRPr="00C30E42">
        <w:rPr>
          <w:rFonts w:asciiTheme="majorHAnsi" w:hAnsiTheme="majorHAnsi"/>
          <w:sz w:val="28"/>
          <w:szCs w:val="28"/>
        </w:rPr>
        <w:t>DECLARATION:</w:t>
      </w:r>
    </w:p>
    <w:p w14:paraId="0ED4722F" w14:textId="072D319F" w:rsidR="00C30E42" w:rsidRDefault="00C30E42" w:rsidP="00C30E42">
      <w:pPr>
        <w:pStyle w:val="NoSpacing"/>
        <w:rPr>
          <w:rFonts w:asciiTheme="majorHAnsi" w:hAnsiTheme="majorHAnsi"/>
          <w:sz w:val="28"/>
          <w:szCs w:val="28"/>
        </w:rPr>
      </w:pPr>
    </w:p>
    <w:p w14:paraId="70B48959" w14:textId="77777777" w:rsidR="00C30E42" w:rsidRPr="00C30E42" w:rsidRDefault="00C30E42" w:rsidP="00C30E42">
      <w:pPr>
        <w:tabs>
          <w:tab w:val="left" w:pos="5735"/>
        </w:tabs>
        <w:ind w:left="72"/>
        <w:rPr>
          <w:rFonts w:cs="Arial"/>
          <w:sz w:val="24"/>
          <w:szCs w:val="24"/>
        </w:rPr>
      </w:pPr>
      <w:r w:rsidRPr="00C30E42">
        <w:rPr>
          <w:rFonts w:cs="Arial"/>
          <w:sz w:val="24"/>
          <w:szCs w:val="24"/>
        </w:rPr>
        <w:t>I hear by declare that the above provided information is completely correct to the best of my knowledge and belief.</w:t>
      </w:r>
    </w:p>
    <w:p w14:paraId="5906170A" w14:textId="77777777" w:rsidR="00C30E42" w:rsidRDefault="00C30E42" w:rsidP="00C30E42">
      <w:pPr>
        <w:tabs>
          <w:tab w:val="left" w:pos="5735"/>
        </w:tabs>
        <w:ind w:left="72"/>
        <w:rPr>
          <w:rFonts w:ascii="Arial" w:hAnsi="Arial" w:cs="Arial"/>
          <w:sz w:val="24"/>
          <w:szCs w:val="24"/>
        </w:rPr>
      </w:pPr>
    </w:p>
    <w:p w14:paraId="59AEB046" w14:textId="145C06C0" w:rsidR="00C30E42" w:rsidRPr="00801B6F" w:rsidRDefault="00C30E42" w:rsidP="00C30E42">
      <w:pPr>
        <w:tabs>
          <w:tab w:val="left" w:pos="5735"/>
        </w:tabs>
        <w:ind w:left="7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(</w:t>
      </w:r>
      <w:r w:rsidR="00C441DD">
        <w:rPr>
          <w:rFonts w:ascii="Arial" w:hAnsi="Arial" w:cs="Arial"/>
          <w:sz w:val="24"/>
          <w:szCs w:val="24"/>
        </w:rPr>
        <w:t xml:space="preserve">OMKAR </w:t>
      </w:r>
      <w:r>
        <w:rPr>
          <w:rFonts w:ascii="Arial" w:hAnsi="Arial" w:cs="Arial"/>
          <w:sz w:val="24"/>
          <w:szCs w:val="24"/>
        </w:rPr>
        <w:t>KANEMONI)</w:t>
      </w:r>
    </w:p>
    <w:p w14:paraId="6BD54B3E" w14:textId="77777777" w:rsidR="00C30E42" w:rsidRPr="00C30E42" w:rsidRDefault="00C30E42" w:rsidP="00C30E42">
      <w:pPr>
        <w:pStyle w:val="NoSpacing"/>
        <w:rPr>
          <w:rFonts w:asciiTheme="majorHAnsi" w:hAnsiTheme="majorHAnsi"/>
          <w:sz w:val="28"/>
          <w:szCs w:val="28"/>
        </w:rPr>
      </w:pPr>
    </w:p>
    <w:p w14:paraId="0C324958" w14:textId="77777777" w:rsidR="00C30E42" w:rsidRPr="00C30E42" w:rsidRDefault="00C30E42" w:rsidP="00C30E42">
      <w:pPr>
        <w:pStyle w:val="NoSpacing"/>
        <w:rPr>
          <w:b/>
          <w:bCs/>
          <w:sz w:val="28"/>
          <w:szCs w:val="28"/>
        </w:rPr>
      </w:pPr>
    </w:p>
    <w:sectPr w:rsidR="00C30E42" w:rsidRPr="00C30E42" w:rsidSect="00EF7CC9"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574AD" w14:textId="77777777" w:rsidR="006B7C6D" w:rsidRDefault="006B7C6D" w:rsidP="00713050">
      <w:pPr>
        <w:spacing w:line="240" w:lineRule="auto"/>
      </w:pPr>
      <w:r>
        <w:separator/>
      </w:r>
    </w:p>
  </w:endnote>
  <w:endnote w:type="continuationSeparator" w:id="0">
    <w:p w14:paraId="35B10916" w14:textId="77777777" w:rsidR="006B7C6D" w:rsidRDefault="006B7C6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53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3471"/>
      <w:gridCol w:w="3471"/>
      <w:gridCol w:w="3471"/>
    </w:tblGrid>
    <w:tr w:rsidR="00FD712B" w14:paraId="32AFD4BC" w14:textId="77777777" w:rsidTr="0009043B">
      <w:trPr>
        <w:trHeight w:val="180"/>
      </w:trPr>
      <w:tc>
        <w:tcPr>
          <w:tcW w:w="347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B0CBC4C" w14:textId="77777777" w:rsidR="00FD712B" w:rsidRDefault="00FD712B" w:rsidP="00FD712B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EAB3322" wp14:editId="08D58961">
                    <wp:extent cx="329184" cy="329184"/>
                    <wp:effectExtent l="0" t="0" r="0" b="0"/>
                    <wp:docPr id="3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4" name="Oval 4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6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Isosceles Triangle 9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C4FB7E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CNlLSgtCAAADTkAAA4AAAAAAAAAAAAAAAAALgIAAGRycy9lMm9Eb2Mu&#10;eG1sUEsBAi0AFAAGAAgAAAAhAGhHG9DYAAAAAwEAAA8AAAAAAAAAAAAAAAAAhwoAAGRycy9kb3du&#10;cmV2LnhtbFBLBQYAAAAABAAEAPMAAACMCwAAAAA=&#10;">
                    <o:lock v:ext="edit" aspectratio="t"/>
                    <v:oval id="Oval 4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" fillcolor="#ea4e4e [3204]" stroked="f" strokeweight="1pt">
                      <v:stroke joinstyle="miter"/>
                    </v:oval>
                    <v:group id="Group 5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9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47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2A094C3" w14:textId="77777777" w:rsidR="00FD712B" w:rsidRDefault="00FD712B" w:rsidP="00FD712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04029E" wp14:editId="4BE5199A">
                    <wp:extent cx="329184" cy="329184"/>
                    <wp:effectExtent l="0" t="0" r="13970" b="13970"/>
                    <wp:docPr id="10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1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8C99E3C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LCwHtDIRAACuXQAA&#10;DgAAAAAAAAAAAAAAAAAuAgAAZHJzL2Uyb0RvYy54bWxQSwECLQAUAAYACAAAACEAaEcb0NgAAAAD&#10;AQAADwAAAAAAAAAAAAAAAACMEwAAZHJzL2Rvd25yZXYueG1sUEsFBgAAAAAEAAQA8wAAAJEUAAAA&#10;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47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77DEED" w14:textId="77777777" w:rsidR="00FD712B" w:rsidRDefault="00FD712B" w:rsidP="00FD712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F13F740" wp14:editId="2C01159D">
                    <wp:extent cx="329184" cy="329184"/>
                    <wp:effectExtent l="0" t="0" r="13970" b="13970"/>
                    <wp:docPr id="13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4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B6ADA6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MOiigG0EQAA52MAAA4AAAAAAAAAAAAAAAAALgIAAGRycy9lMm9Eb2MueG1sUEsBAi0AFAAG&#10;AAgAAAAhAGhHG9DYAAAAAwEAAA8AAAAAAAAAAAAAAAAADhQAAGRycy9kb3ducmV2LnhtbFBLBQYA&#10;AAAABAAEAPMAAAAT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5tgwgAAANsAAAAPAAAAZHJzL2Rvd25yZXYueG1sRE9La8JA&#10;EL4L/odlhF6k7lpK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AwN5tg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po1wwAAANsAAAAPAAAAZHJzL2Rvd25yZXYueG1sRE9Na8JA&#10;EL0L/odlhF6kbhQq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FeaaNc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FD712B" w14:paraId="79CB132A" w14:textId="77777777" w:rsidTr="0009043B">
      <w:trPr>
        <w:trHeight w:val="168"/>
      </w:trPr>
      <w:tc>
        <w:tcPr>
          <w:tcW w:w="3471" w:type="dxa"/>
          <w:tcMar>
            <w:top w:w="144" w:type="dxa"/>
            <w:left w:w="115" w:type="dxa"/>
            <w:right w:w="115" w:type="dxa"/>
          </w:tcMar>
        </w:tcPr>
        <w:p w14:paraId="1E80F156" w14:textId="01EE9FA8" w:rsidR="00FD712B" w:rsidRPr="00CA3DF1" w:rsidRDefault="00D708D0" w:rsidP="00FD712B">
          <w:pPr>
            <w:pStyle w:val="Footer"/>
          </w:pPr>
          <w:r w:rsidRPr="00D708D0">
            <w:rPr>
              <w:caps w:val="0"/>
              <w:sz w:val="20"/>
              <w:szCs w:val="20"/>
            </w:rPr>
            <w:t>omkarkanemoni1029</w:t>
          </w:r>
          <w:r w:rsidR="00FD712B">
            <w:rPr>
              <w:caps w:val="0"/>
            </w:rPr>
            <w:t>@gmail.com</w:t>
          </w:r>
        </w:p>
      </w:tc>
      <w:tc>
        <w:tcPr>
          <w:tcW w:w="3471" w:type="dxa"/>
          <w:tcMar>
            <w:top w:w="144" w:type="dxa"/>
            <w:left w:w="115" w:type="dxa"/>
            <w:right w:w="115" w:type="dxa"/>
          </w:tcMar>
        </w:tcPr>
        <w:p w14:paraId="53B73D31" w14:textId="0BDE12A7" w:rsidR="00FD712B" w:rsidRPr="00C2098A" w:rsidRDefault="00D708D0" w:rsidP="00FD712B">
          <w:pPr>
            <w:pStyle w:val="Footer"/>
          </w:pPr>
          <w:r>
            <w:t>9398879450</w:t>
          </w:r>
        </w:p>
      </w:tc>
      <w:tc>
        <w:tcPr>
          <w:tcW w:w="3471" w:type="dxa"/>
          <w:tcMar>
            <w:top w:w="144" w:type="dxa"/>
            <w:left w:w="115" w:type="dxa"/>
            <w:right w:w="115" w:type="dxa"/>
          </w:tcMar>
        </w:tcPr>
        <w:p w14:paraId="37B36F8C" w14:textId="22B66B86" w:rsidR="00FD712B" w:rsidRPr="00C2098A" w:rsidRDefault="00D708D0" w:rsidP="00FD712B">
          <w:pPr>
            <w:pStyle w:val="Footer"/>
          </w:pPr>
          <w:r w:rsidRPr="00C30E42">
            <w:rPr>
              <w:caps w:val="0"/>
            </w:rPr>
            <w:t>https://www.linkedin.com/in/</w:t>
          </w:r>
          <w:r>
            <w:rPr>
              <w:caps w:val="0"/>
            </w:rPr>
            <w:t>omkar-</w:t>
          </w:r>
          <w:r w:rsidRPr="00C30E42">
            <w:rPr>
              <w:caps w:val="0"/>
            </w:rPr>
            <w:t>kanemoni-</w:t>
          </w:r>
          <w:r>
            <w:rPr>
              <w:caps w:val="0"/>
            </w:rPr>
            <w:t>a32ba5238</w:t>
          </w:r>
          <w:r w:rsidRPr="00C30E42">
            <w:rPr>
              <w:caps w:val="0"/>
            </w:rPr>
            <w:t>/</w:t>
          </w:r>
        </w:p>
      </w:tc>
    </w:tr>
  </w:tbl>
  <w:p w14:paraId="16CAFF2E" w14:textId="688C8B1E" w:rsidR="00FD712B" w:rsidRPr="001D6E01" w:rsidRDefault="00FD712B" w:rsidP="001D6E01">
    <w:pPr>
      <w:pStyle w:val="Footer"/>
      <w:rPr>
        <w:rFonts w:eastAsiaTheme="majorEastAsia" w:cstheme="majorBidi"/>
        <w:noProof/>
        <w:color w:val="EA4E4E" w:themeColor="accent1"/>
        <w:sz w:val="20"/>
        <w:szCs w:val="20"/>
      </w:rPr>
    </w:pPr>
    <w:r w:rsidRPr="00FD712B">
      <w:rPr>
        <w:noProof/>
        <w:color w:val="EA4E4E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851230" wp14:editId="1A179A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0B922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53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3471"/>
      <w:gridCol w:w="3471"/>
      <w:gridCol w:w="3471"/>
    </w:tblGrid>
    <w:tr w:rsidR="00085D78" w14:paraId="195EE382" w14:textId="77777777" w:rsidTr="00085D78">
      <w:trPr>
        <w:trHeight w:val="180"/>
      </w:trPr>
      <w:tc>
        <w:tcPr>
          <w:tcW w:w="347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B2345F9" w14:textId="77777777" w:rsidR="00085D78" w:rsidRDefault="00085D78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D3BCE42" wp14:editId="0A649F22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4DDE38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47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268238" w14:textId="77777777" w:rsidR="00085D78" w:rsidRDefault="00085D78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0E5B54D" wp14:editId="77691C0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FCD6D6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47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15E4A8E" w14:textId="77777777" w:rsidR="00085D78" w:rsidRDefault="00085D78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65C05E" wp14:editId="58919F0D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CCCDF2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085D78" w14:paraId="192622D9" w14:textId="77777777" w:rsidTr="00085D78">
      <w:trPr>
        <w:trHeight w:val="168"/>
      </w:trPr>
      <w:tc>
        <w:tcPr>
          <w:tcW w:w="3471" w:type="dxa"/>
          <w:tcMar>
            <w:top w:w="144" w:type="dxa"/>
            <w:left w:w="115" w:type="dxa"/>
            <w:right w:w="115" w:type="dxa"/>
          </w:tcMar>
        </w:tcPr>
        <w:p w14:paraId="684AB55D" w14:textId="6B096547" w:rsidR="00085D78" w:rsidRPr="00D708D0" w:rsidRDefault="00D708D0" w:rsidP="00D708D0">
          <w:pPr>
            <w:pStyle w:val="Footer"/>
            <w:jc w:val="left"/>
            <w:rPr>
              <w:sz w:val="20"/>
              <w:szCs w:val="20"/>
            </w:rPr>
          </w:pPr>
          <w:r w:rsidRPr="00D708D0">
            <w:rPr>
              <w:caps w:val="0"/>
              <w:sz w:val="20"/>
              <w:szCs w:val="20"/>
            </w:rPr>
            <w:t>omkark</w:t>
          </w:r>
          <w:r w:rsidR="00085D78" w:rsidRPr="00D708D0">
            <w:rPr>
              <w:caps w:val="0"/>
              <w:sz w:val="20"/>
              <w:szCs w:val="20"/>
            </w:rPr>
            <w:t>anemoni</w:t>
          </w:r>
          <w:r w:rsidRPr="00D708D0">
            <w:rPr>
              <w:caps w:val="0"/>
              <w:sz w:val="20"/>
              <w:szCs w:val="20"/>
            </w:rPr>
            <w:t>1029</w:t>
          </w:r>
          <w:r w:rsidR="00085D78" w:rsidRPr="00D708D0">
            <w:rPr>
              <w:caps w:val="0"/>
              <w:sz w:val="20"/>
              <w:szCs w:val="20"/>
            </w:rPr>
            <w:t>@gmail.c</w:t>
          </w:r>
          <w:r w:rsidRPr="00D708D0">
            <w:rPr>
              <w:caps w:val="0"/>
              <w:sz w:val="20"/>
              <w:szCs w:val="20"/>
            </w:rPr>
            <w:t>o</w:t>
          </w:r>
          <w:r w:rsidR="00085D78" w:rsidRPr="00D708D0">
            <w:rPr>
              <w:caps w:val="0"/>
              <w:sz w:val="20"/>
              <w:szCs w:val="20"/>
            </w:rPr>
            <w:t>m</w:t>
          </w:r>
        </w:p>
      </w:tc>
      <w:tc>
        <w:tcPr>
          <w:tcW w:w="3471" w:type="dxa"/>
          <w:tcMar>
            <w:top w:w="144" w:type="dxa"/>
            <w:left w:w="115" w:type="dxa"/>
            <w:right w:w="115" w:type="dxa"/>
          </w:tcMar>
        </w:tcPr>
        <w:p w14:paraId="03483A8A" w14:textId="44C3E8B5" w:rsidR="00085D78" w:rsidRPr="00C2098A" w:rsidRDefault="00D708D0" w:rsidP="00217980">
          <w:pPr>
            <w:pStyle w:val="Footer"/>
          </w:pPr>
          <w:r>
            <w:t>9398879450</w:t>
          </w:r>
        </w:p>
      </w:tc>
      <w:tc>
        <w:tcPr>
          <w:tcW w:w="3471" w:type="dxa"/>
          <w:tcMar>
            <w:top w:w="144" w:type="dxa"/>
            <w:left w:w="115" w:type="dxa"/>
            <w:right w:w="115" w:type="dxa"/>
          </w:tcMar>
        </w:tcPr>
        <w:p w14:paraId="04FA80A6" w14:textId="0C4C44B9" w:rsidR="00085D78" w:rsidRPr="00C2098A" w:rsidRDefault="00C30E42" w:rsidP="00217980">
          <w:pPr>
            <w:pStyle w:val="Footer"/>
          </w:pPr>
          <w:r w:rsidRPr="00C30E42">
            <w:rPr>
              <w:caps w:val="0"/>
            </w:rPr>
            <w:t>https://www.linkedin.com/in/</w:t>
          </w:r>
          <w:r w:rsidR="00D708D0">
            <w:rPr>
              <w:caps w:val="0"/>
            </w:rPr>
            <w:t>omkar-</w:t>
          </w:r>
          <w:r w:rsidRPr="00C30E42">
            <w:rPr>
              <w:caps w:val="0"/>
            </w:rPr>
            <w:t>kanemoni-</w:t>
          </w:r>
          <w:r w:rsidR="00D708D0">
            <w:rPr>
              <w:caps w:val="0"/>
            </w:rPr>
            <w:t>a32ba5238</w:t>
          </w:r>
          <w:r w:rsidRPr="00C30E42">
            <w:rPr>
              <w:caps w:val="0"/>
            </w:rPr>
            <w:t>/</w:t>
          </w:r>
        </w:p>
      </w:tc>
    </w:tr>
  </w:tbl>
  <w:p w14:paraId="67138E53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65CFB" w14:textId="77777777" w:rsidR="006B7C6D" w:rsidRDefault="006B7C6D" w:rsidP="00713050">
      <w:pPr>
        <w:spacing w:line="240" w:lineRule="auto"/>
      </w:pPr>
      <w:r>
        <w:separator/>
      </w:r>
    </w:p>
  </w:footnote>
  <w:footnote w:type="continuationSeparator" w:id="0">
    <w:p w14:paraId="59071E4C" w14:textId="77777777" w:rsidR="006B7C6D" w:rsidRDefault="006B7C6D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95pt;height:19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FD70E7"/>
    <w:multiLevelType w:val="hybridMultilevel"/>
    <w:tmpl w:val="00669CD2"/>
    <w:lvl w:ilvl="0" w:tplc="185E3E64">
      <w:numFmt w:val="bullet"/>
      <w:lvlText w:val=""/>
      <w:lvlJc w:val="left"/>
      <w:pPr>
        <w:ind w:left="432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493B1F27"/>
    <w:multiLevelType w:val="hybridMultilevel"/>
    <w:tmpl w:val="9BEE7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8413C"/>
    <w:multiLevelType w:val="hybridMultilevel"/>
    <w:tmpl w:val="C4DA7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93A57"/>
    <w:multiLevelType w:val="hybridMultilevel"/>
    <w:tmpl w:val="C1E03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62"/>
    <w:rsid w:val="000009B8"/>
    <w:rsid w:val="00007AA8"/>
    <w:rsid w:val="0006367C"/>
    <w:rsid w:val="00085D78"/>
    <w:rsid w:val="00091382"/>
    <w:rsid w:val="000A07DA"/>
    <w:rsid w:val="000A2BFA"/>
    <w:rsid w:val="000A5C6D"/>
    <w:rsid w:val="000B0619"/>
    <w:rsid w:val="000B61CA"/>
    <w:rsid w:val="000D6279"/>
    <w:rsid w:val="000F7610"/>
    <w:rsid w:val="00114ED7"/>
    <w:rsid w:val="001300CA"/>
    <w:rsid w:val="00140B0E"/>
    <w:rsid w:val="001A5CA9"/>
    <w:rsid w:val="001B2AC1"/>
    <w:rsid w:val="001B403A"/>
    <w:rsid w:val="001D6E01"/>
    <w:rsid w:val="001F4583"/>
    <w:rsid w:val="00217980"/>
    <w:rsid w:val="0025638D"/>
    <w:rsid w:val="00271662"/>
    <w:rsid w:val="0027404F"/>
    <w:rsid w:val="00274257"/>
    <w:rsid w:val="00276B5C"/>
    <w:rsid w:val="00280326"/>
    <w:rsid w:val="00290AAA"/>
    <w:rsid w:val="00293B83"/>
    <w:rsid w:val="002B091C"/>
    <w:rsid w:val="002C2CDD"/>
    <w:rsid w:val="002D45C6"/>
    <w:rsid w:val="002E3045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277B6"/>
    <w:rsid w:val="004305E4"/>
    <w:rsid w:val="0046104A"/>
    <w:rsid w:val="004717C5"/>
    <w:rsid w:val="004A24CC"/>
    <w:rsid w:val="00504080"/>
    <w:rsid w:val="00523479"/>
    <w:rsid w:val="005364A0"/>
    <w:rsid w:val="00543DB7"/>
    <w:rsid w:val="005729B0"/>
    <w:rsid w:val="00583E4F"/>
    <w:rsid w:val="00641630"/>
    <w:rsid w:val="00647D0A"/>
    <w:rsid w:val="00684488"/>
    <w:rsid w:val="006A3CE7"/>
    <w:rsid w:val="006A7746"/>
    <w:rsid w:val="006B7C6D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97AA1"/>
    <w:rsid w:val="008A1907"/>
    <w:rsid w:val="008C6BCA"/>
    <w:rsid w:val="008C7B50"/>
    <w:rsid w:val="008E4B30"/>
    <w:rsid w:val="008E701C"/>
    <w:rsid w:val="00906BEE"/>
    <w:rsid w:val="00920BB1"/>
    <w:rsid w:val="009243E7"/>
    <w:rsid w:val="00954CBC"/>
    <w:rsid w:val="00985D58"/>
    <w:rsid w:val="00992782"/>
    <w:rsid w:val="009B3C40"/>
    <w:rsid w:val="009C56DF"/>
    <w:rsid w:val="009F7AD9"/>
    <w:rsid w:val="00A17B62"/>
    <w:rsid w:val="00A42540"/>
    <w:rsid w:val="00A50939"/>
    <w:rsid w:val="00A83413"/>
    <w:rsid w:val="00AA6A40"/>
    <w:rsid w:val="00AA75F6"/>
    <w:rsid w:val="00AD00FD"/>
    <w:rsid w:val="00AF0A8E"/>
    <w:rsid w:val="00AF19B8"/>
    <w:rsid w:val="00B27019"/>
    <w:rsid w:val="00B5664D"/>
    <w:rsid w:val="00B7320D"/>
    <w:rsid w:val="00B76A83"/>
    <w:rsid w:val="00BA5B40"/>
    <w:rsid w:val="00BD0206"/>
    <w:rsid w:val="00C2098A"/>
    <w:rsid w:val="00C30E42"/>
    <w:rsid w:val="00C441DD"/>
    <w:rsid w:val="00C5444A"/>
    <w:rsid w:val="00C54C42"/>
    <w:rsid w:val="00C612DA"/>
    <w:rsid w:val="00C62C50"/>
    <w:rsid w:val="00C7741E"/>
    <w:rsid w:val="00C875AB"/>
    <w:rsid w:val="00CA3DF1"/>
    <w:rsid w:val="00CA4581"/>
    <w:rsid w:val="00CE18D5"/>
    <w:rsid w:val="00D04109"/>
    <w:rsid w:val="00D47185"/>
    <w:rsid w:val="00D708D0"/>
    <w:rsid w:val="00D97A41"/>
    <w:rsid w:val="00DA5FD5"/>
    <w:rsid w:val="00DB2707"/>
    <w:rsid w:val="00DC7B09"/>
    <w:rsid w:val="00DD3CF6"/>
    <w:rsid w:val="00DD6416"/>
    <w:rsid w:val="00DE072E"/>
    <w:rsid w:val="00DF4E0A"/>
    <w:rsid w:val="00DF7CEB"/>
    <w:rsid w:val="00E02DCD"/>
    <w:rsid w:val="00E12C60"/>
    <w:rsid w:val="00E15DEC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A1BFD"/>
    <w:rsid w:val="00FD712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F08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47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Y\AppData\Local\Microsoft\Office\16.0\DTS\en-US%7bD8C6E22C-AB3E-46CA-8E1C-4F930ABB1C4E%7d\%7bE51D6E7A-24C8-4932-954A-4ADAE96650F3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1F10A9F902407A88618F959A2EE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B31B1-E5AD-4FF7-B4CD-CA67487F5C6F}"/>
      </w:docPartPr>
      <w:docPartBody>
        <w:p w:rsidR="006249AC" w:rsidRDefault="005E7AE5">
          <w:pPr>
            <w:pStyle w:val="091F10A9F902407A88618F959A2EE27A"/>
          </w:pPr>
          <w:r>
            <w:t>Your name</w:t>
          </w:r>
        </w:p>
      </w:docPartBody>
    </w:docPart>
    <w:docPart>
      <w:docPartPr>
        <w:name w:val="8A93E0609E284DA3A1EB019EED9C4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82ACF-9BAB-413F-88D5-347D320F20AE}"/>
      </w:docPartPr>
      <w:docPartBody>
        <w:p w:rsidR="006249AC" w:rsidRDefault="005E7AE5">
          <w:pPr>
            <w:pStyle w:val="8A93E0609E284DA3A1EB019EED9C432D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E5"/>
    <w:rsid w:val="001A1CF7"/>
    <w:rsid w:val="003F61F0"/>
    <w:rsid w:val="004F741A"/>
    <w:rsid w:val="005E7AE5"/>
    <w:rsid w:val="006249AC"/>
    <w:rsid w:val="006300E6"/>
    <w:rsid w:val="006D1B0E"/>
    <w:rsid w:val="007C14EB"/>
    <w:rsid w:val="00880AD1"/>
    <w:rsid w:val="0091450E"/>
    <w:rsid w:val="00A65965"/>
    <w:rsid w:val="00B5671C"/>
    <w:rsid w:val="00F2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1F10A9F902407A88618F959A2EE27A">
    <w:name w:val="091F10A9F902407A88618F959A2EE27A"/>
  </w:style>
  <w:style w:type="paragraph" w:customStyle="1" w:styleId="8A93E0609E284DA3A1EB019EED9C432D">
    <w:name w:val="8A93E0609E284DA3A1EB019EED9C4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{E51D6E7A-24C8-4932-954A-4ADAE96650F3}tf16392716_win32</Template>
  <TotalTime>0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ELECTRONICS AND COMMUNICATION ENGINEER</dc:subject>
  <dc:creator/>
  <cp:keywords/>
  <dc:description/>
  <cp:lastModifiedBy/>
  <cp:revision>1</cp:revision>
  <dcterms:created xsi:type="dcterms:W3CDTF">2022-07-25T04:10:00Z</dcterms:created>
  <dcterms:modified xsi:type="dcterms:W3CDTF">2022-07-25T04:11:00Z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